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9CFBA" w14:textId="77777777" w:rsidR="004440A9" w:rsidRDefault="00000000">
      <w:pPr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/>
          <w:sz w:val="56"/>
          <w:szCs w:val="56"/>
        </w:rPr>
        <w:t>國立臺灣科技大學財務金融研究所</w:t>
      </w:r>
    </w:p>
    <w:p w14:paraId="4562FDCB" w14:textId="77777777" w:rsidR="004440A9" w:rsidRDefault="00000000">
      <w:pPr>
        <w:spacing w:after="720"/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/>
          <w:sz w:val="56"/>
          <w:szCs w:val="56"/>
        </w:rPr>
        <w:t>變更論文指導教授申請書</w:t>
      </w:r>
    </w:p>
    <w:p w14:paraId="01AF2BE4" w14:textId="77777777" w:rsidR="004440A9" w:rsidRDefault="00000000">
      <w:pPr>
        <w:spacing w:line="1100" w:lineRule="exact"/>
        <w:ind w:firstLine="840"/>
      </w:pPr>
      <w:r>
        <w:rPr>
          <w:rFonts w:ascii="標楷體" w:eastAsia="標楷體" w:hAnsi="標楷體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3D8C52" wp14:editId="6A3CD238">
                <wp:simplePos x="0" y="0"/>
                <wp:positionH relativeFrom="column">
                  <wp:posOffset>3989069</wp:posOffset>
                </wp:positionH>
                <wp:positionV relativeFrom="paragraph">
                  <wp:posOffset>45720</wp:posOffset>
                </wp:positionV>
                <wp:extent cx="2057400" cy="914400"/>
                <wp:effectExtent l="0" t="0" r="0" b="0"/>
                <wp:wrapNone/>
                <wp:docPr id="198465872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CFF88F8" w14:textId="77777777" w:rsidR="004440A9" w:rsidRDefault="00000000">
                            <w:pPr>
                              <w:spacing w:line="400" w:lineRule="exact"/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  <w:t>□博士班</w:t>
                            </w:r>
                          </w:p>
                          <w:p w14:paraId="52368A81" w14:textId="77777777" w:rsidR="004440A9" w:rsidRDefault="00000000">
                            <w:pPr>
                              <w:spacing w:line="400" w:lineRule="exact"/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  <w:t>□碩士班</w:t>
                            </w:r>
                          </w:p>
                          <w:p w14:paraId="116C4CBC" w14:textId="77777777" w:rsidR="004440A9" w:rsidRDefault="00000000">
                            <w:pPr>
                              <w:spacing w:line="400" w:lineRule="exact"/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  <w:t>□碩士在職專班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3D8C5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14.1pt;margin-top:3.6pt;width:162pt;height:1in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" filled="f" stroked="f">
                <v:textbox>
                  <w:txbxContent>
                    <w:p w14:paraId="5CFF88F8" w14:textId="77777777" w:rsidR="004440A9" w:rsidRDefault="00000000">
                      <w:pPr>
                        <w:spacing w:line="400" w:lineRule="exact"/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</w:pPr>
                      <w:r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  <w:t>□博士班</w:t>
                      </w:r>
                    </w:p>
                    <w:p w14:paraId="52368A81" w14:textId="77777777" w:rsidR="004440A9" w:rsidRDefault="00000000">
                      <w:pPr>
                        <w:spacing w:line="400" w:lineRule="exact"/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</w:pPr>
                      <w:r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  <w:t>□碩士班</w:t>
                      </w:r>
                    </w:p>
                    <w:p w14:paraId="116C4CBC" w14:textId="77777777" w:rsidR="004440A9" w:rsidRDefault="00000000">
                      <w:pPr>
                        <w:spacing w:line="400" w:lineRule="exact"/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</w:pPr>
                      <w:r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  <w:t>□碩士在職專班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sz w:val="40"/>
          <w:szCs w:val="40"/>
        </w:rPr>
        <w:t>本人同意擔任財務金融研究所                       學生</w:t>
      </w:r>
      <w:r>
        <w:rPr>
          <w:rFonts w:ascii="標楷體" w:eastAsia="標楷體" w:hAnsi="標楷體"/>
          <w:sz w:val="40"/>
          <w:szCs w:val="40"/>
          <w:u w:val="single"/>
        </w:rPr>
        <w:t xml:space="preserve">             </w:t>
      </w:r>
      <w:proofErr w:type="gramStart"/>
      <w:r>
        <w:rPr>
          <w:rFonts w:ascii="標楷體" w:eastAsia="標楷體" w:hAnsi="標楷體"/>
          <w:sz w:val="40"/>
          <w:szCs w:val="40"/>
        </w:rPr>
        <w:t>（</w:t>
      </w:r>
      <w:proofErr w:type="gramEnd"/>
      <w:r>
        <w:rPr>
          <w:rFonts w:ascii="標楷體" w:eastAsia="標楷體" w:hAnsi="標楷體"/>
          <w:sz w:val="40"/>
          <w:szCs w:val="40"/>
        </w:rPr>
        <w:t xml:space="preserve">學號： </w:t>
      </w:r>
      <w:r>
        <w:rPr>
          <w:rFonts w:ascii="標楷體" w:eastAsia="標楷體" w:hAnsi="標楷體"/>
          <w:sz w:val="40"/>
          <w:szCs w:val="40"/>
          <w:u w:val="single"/>
        </w:rPr>
        <w:t xml:space="preserve">           </w:t>
      </w:r>
      <w:r>
        <w:rPr>
          <w:rFonts w:ascii="標楷體" w:eastAsia="標楷體" w:hAnsi="標楷體"/>
          <w:sz w:val="40"/>
          <w:szCs w:val="40"/>
        </w:rPr>
        <w:t>）之論文指導教授。</w:t>
      </w:r>
    </w:p>
    <w:p w14:paraId="383386D2" w14:textId="77777777" w:rsidR="004440A9" w:rsidRDefault="004440A9">
      <w:pPr>
        <w:spacing w:line="1100" w:lineRule="exact"/>
        <w:rPr>
          <w:rFonts w:ascii="標楷體" w:eastAsia="標楷體" w:hAnsi="標楷體"/>
          <w:sz w:val="40"/>
          <w:szCs w:val="40"/>
        </w:rPr>
      </w:pPr>
    </w:p>
    <w:p w14:paraId="2BC7FA96" w14:textId="77777777" w:rsidR="004440A9" w:rsidRDefault="004440A9">
      <w:pPr>
        <w:spacing w:line="1100" w:lineRule="exact"/>
        <w:rPr>
          <w:rFonts w:ascii="標楷體" w:eastAsia="標楷體" w:hAnsi="標楷體"/>
          <w:sz w:val="40"/>
          <w:szCs w:val="40"/>
        </w:rPr>
      </w:pPr>
    </w:p>
    <w:p w14:paraId="31E5243C" w14:textId="77777777" w:rsidR="004440A9" w:rsidRDefault="004440A9">
      <w:pPr>
        <w:spacing w:line="1100" w:lineRule="exact"/>
        <w:rPr>
          <w:rFonts w:ascii="標楷體" w:eastAsia="標楷體" w:hAnsi="標楷體"/>
          <w:sz w:val="40"/>
          <w:szCs w:val="40"/>
        </w:rPr>
      </w:pPr>
    </w:p>
    <w:p w14:paraId="3EABE02C" w14:textId="63842CA4" w:rsidR="004440A9" w:rsidRDefault="00000000">
      <w:pPr>
        <w:spacing w:line="1100" w:lineRule="exact"/>
        <w:ind w:firstLine="1980"/>
      </w:pPr>
      <w:r w:rsidRPr="00575EA3">
        <w:rPr>
          <w:rFonts w:ascii="標楷體" w:eastAsia="標楷體" w:hAnsi="標楷體"/>
          <w:spacing w:val="57"/>
          <w:kern w:val="0"/>
          <w:sz w:val="40"/>
          <w:szCs w:val="40"/>
          <w:fitText w:val="3600" w:id="-710235904"/>
        </w:rPr>
        <w:t>原論文指導教授</w:t>
      </w:r>
      <w:r w:rsidRPr="00575EA3">
        <w:rPr>
          <w:rFonts w:ascii="標楷體" w:eastAsia="標楷體" w:hAnsi="標楷體"/>
          <w:spacing w:val="1"/>
          <w:kern w:val="0"/>
          <w:sz w:val="40"/>
          <w:szCs w:val="40"/>
          <w:fitText w:val="3600" w:id="-710235904"/>
        </w:rPr>
        <w:t>：</w:t>
      </w:r>
      <w:r>
        <w:rPr>
          <w:rFonts w:ascii="標楷體" w:eastAsia="標楷體" w:hAnsi="標楷體"/>
          <w:sz w:val="40"/>
          <w:szCs w:val="40"/>
          <w:u w:val="single"/>
        </w:rPr>
        <w:t xml:space="preserve">                 </w:t>
      </w:r>
    </w:p>
    <w:p w14:paraId="62C3D1AC" w14:textId="77777777" w:rsidR="004440A9" w:rsidRDefault="00000000">
      <w:pPr>
        <w:spacing w:line="1100" w:lineRule="exact"/>
        <w:ind w:firstLine="1980"/>
      </w:pPr>
      <w:r>
        <w:rPr>
          <w:rFonts w:ascii="標楷體" w:eastAsia="標楷體" w:hAnsi="標楷體"/>
          <w:sz w:val="40"/>
          <w:szCs w:val="40"/>
        </w:rPr>
        <w:t>更換論文指導教授：</w:t>
      </w:r>
      <w:r>
        <w:rPr>
          <w:rFonts w:ascii="標楷體" w:eastAsia="標楷體" w:hAnsi="標楷體"/>
          <w:sz w:val="40"/>
          <w:szCs w:val="40"/>
          <w:u w:val="single"/>
        </w:rPr>
        <w:t xml:space="preserve">                 </w:t>
      </w:r>
    </w:p>
    <w:p w14:paraId="0D4F9D96" w14:textId="77777777" w:rsidR="004440A9" w:rsidRDefault="00000000">
      <w:pPr>
        <w:spacing w:line="1100" w:lineRule="exact"/>
        <w:ind w:firstLine="1980"/>
      </w:pPr>
      <w:r>
        <w:rPr>
          <w:rFonts w:ascii="標楷體" w:eastAsia="標楷體" w:hAnsi="標楷體"/>
          <w:sz w:val="40"/>
          <w:szCs w:val="40"/>
        </w:rPr>
        <w:t>所            長：</w:t>
      </w:r>
      <w:r>
        <w:rPr>
          <w:rFonts w:ascii="標楷體" w:eastAsia="標楷體" w:hAnsi="標楷體"/>
          <w:sz w:val="40"/>
          <w:szCs w:val="40"/>
          <w:u w:val="single"/>
        </w:rPr>
        <w:t xml:space="preserve">                 </w:t>
      </w:r>
      <w:r>
        <w:rPr>
          <w:rFonts w:ascii="標楷體" w:eastAsia="標楷體" w:hAnsi="標楷體"/>
          <w:sz w:val="40"/>
          <w:szCs w:val="40"/>
        </w:rPr>
        <w:t xml:space="preserve"> </w:t>
      </w:r>
    </w:p>
    <w:p w14:paraId="425D3EC3" w14:textId="77777777" w:rsidR="004440A9" w:rsidRDefault="00000000" w:rsidP="008774A9">
      <w:pPr>
        <w:spacing w:before="360"/>
        <w:jc w:val="distribute"/>
      </w:pPr>
      <w:r>
        <w:rPr>
          <w:rFonts w:ascii="標楷體" w:eastAsia="標楷體" w:hAnsi="標楷體"/>
          <w:sz w:val="40"/>
          <w:szCs w:val="40"/>
        </w:rPr>
        <w:t>中華民國      年    月    日</w:t>
      </w:r>
    </w:p>
    <w:sectPr w:rsidR="004440A9">
      <w:pgSz w:w="11906" w:h="16838"/>
      <w:pgMar w:top="1134" w:right="1418" w:bottom="1134" w:left="1418" w:header="720" w:footer="720" w:gutter="0"/>
      <w:pgBorders w:offsetFrom="page">
        <w:top w:val="single" w:sz="48" w:space="24" w:color="000000"/>
        <w:left w:val="single" w:sz="48" w:space="24" w:color="000000"/>
        <w:bottom w:val="single" w:sz="48" w:space="24" w:color="000000"/>
        <w:right w:val="single" w:sz="48" w:space="24" w:color="000000"/>
      </w:pgBorders>
      <w:cols w:space="720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0B2C2E" w14:textId="77777777" w:rsidR="009332B4" w:rsidRDefault="009332B4">
      <w:r>
        <w:separator/>
      </w:r>
    </w:p>
  </w:endnote>
  <w:endnote w:type="continuationSeparator" w:id="0">
    <w:p w14:paraId="26EABE1A" w14:textId="77777777" w:rsidR="009332B4" w:rsidRDefault="00933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88F47" w14:textId="77777777" w:rsidR="009332B4" w:rsidRDefault="009332B4">
      <w:r>
        <w:rPr>
          <w:color w:val="000000"/>
        </w:rPr>
        <w:separator/>
      </w:r>
    </w:p>
  </w:footnote>
  <w:footnote w:type="continuationSeparator" w:id="0">
    <w:p w14:paraId="2CFAAB8E" w14:textId="77777777" w:rsidR="009332B4" w:rsidRDefault="009332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440A9"/>
    <w:rsid w:val="004440A9"/>
    <w:rsid w:val="00575EA3"/>
    <w:rsid w:val="0079116F"/>
    <w:rsid w:val="008774A9"/>
    <w:rsid w:val="009332B4"/>
    <w:rsid w:val="00DE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1E18"/>
  <w15:docId w15:val="{577DEE45-E764-4FF4-BF4B-97494835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論文指導同意書</dc:title>
  <dc:creator>USER</dc:creator>
  <cp:lastModifiedBy>M11218014</cp:lastModifiedBy>
  <cp:revision>3</cp:revision>
  <cp:lastPrinted>2025-05-21T02:41:00Z</cp:lastPrinted>
  <dcterms:created xsi:type="dcterms:W3CDTF">2025-05-21T02:40:00Z</dcterms:created>
  <dcterms:modified xsi:type="dcterms:W3CDTF">2025-05-21T02:41:00Z</dcterms:modified>
</cp:coreProperties>
</file>